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-104278397"/>
        <w:placeholder>
          <w:docPart w:val="8CB8509B1B89477AA8672FD8DD83B9C9"/>
        </w:placeholder>
        <w:docPartList>
          <w:docPartGallery w:val="Quick Parts"/>
          <w:docPartCategory w:val=" Nome do Currículo"/>
        </w:docPartList>
      </w:sdtPr>
      <w:sdtEndPr/>
      <w:sdtContent>
        <w:p w:rsidR="0002545D" w:rsidRDefault="00360E1C">
          <w:pPr>
            <w:pStyle w:val="Ttulo"/>
          </w:pPr>
          <w:sdt>
            <w:sdtPr>
              <w:alias w:val="Autor"/>
              <w:tag w:val=""/>
              <w:id w:val="1823003119"/>
              <w:placeholder>
                <w:docPart w:val="772951C691E44C02ADF7055734AE91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27FF7">
                <w:t>Max Silva</w:t>
              </w:r>
            </w:sdtContent>
          </w:sdt>
        </w:p>
        <w:sdt>
          <w:sdtPr>
            <w:alias w:val="Endereço de Email"/>
            <w:tag w:val=""/>
            <w:id w:val="527535243"/>
            <w:placeholder>
              <w:docPart w:val="F06E1B366974425DA3FD6E69751B3471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02545D" w:rsidRDefault="00360E1C">
              <w:pPr>
                <w:pStyle w:val="SemEspaamento"/>
              </w:pPr>
              <w:r>
                <w:rPr>
                  <w:rStyle w:val="TextodoEspaoReservado"/>
                  <w:color w:val="000000"/>
                </w:rPr>
                <w:t>[Digite seu email]</w:t>
              </w:r>
            </w:p>
          </w:sdtContent>
        </w:sdt>
        <w:sdt>
          <w:sdtPr>
            <w:alias w:val="Endereço"/>
            <w:tag w:val=""/>
            <w:id w:val="539556739"/>
            <w:placeholder>
              <w:docPart w:val="2FB36149EC2344DB80856E2A5E11332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02545D" w:rsidRDefault="00360E1C">
              <w:pPr>
                <w:pStyle w:val="SemEspaamento"/>
              </w:pPr>
              <w:r>
                <w:rPr>
                  <w:rStyle w:val="TextodoEspaoReservado"/>
                  <w:color w:val="000000"/>
                </w:rPr>
                <w:t>[Digite seu endereço]</w:t>
              </w:r>
            </w:p>
          </w:sdtContent>
        </w:sdt>
        <w:sdt>
          <w:sdtPr>
            <w:alias w:val="Telefone"/>
            <w:tag w:val=""/>
            <w:id w:val="1357783703"/>
            <w:placeholder>
              <w:docPart w:val="C1B8E3D137104E9AA3AAE6FCA32A869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02545D" w:rsidRDefault="00360E1C">
              <w:pPr>
                <w:pStyle w:val="SemEspaamento"/>
              </w:pPr>
              <w:r>
                <w:rPr>
                  <w:rStyle w:val="TextodoEspaoReservado"/>
                  <w:color w:val="000000"/>
                </w:rPr>
                <w:t>[Digite seu telefone]</w:t>
              </w:r>
            </w:p>
          </w:sdtContent>
        </w:sdt>
        <w:sdt>
          <w:sdtPr>
            <w:rPr>
              <w:rStyle w:val="TextodoEspaoReservado"/>
              <w:color w:val="000000"/>
            </w:rPr>
            <w:id w:val="1753779621"/>
            <w:placeholder>
              <w:docPart w:val="0036F840A0384360A71F8D737E9C204E"/>
            </w:placeholder>
            <w:showingPlcHdr/>
            <w:text/>
          </w:sdtPr>
          <w:sdtEndPr>
            <w:rPr>
              <w:rStyle w:val="TextodoEspaoReservado"/>
            </w:rPr>
          </w:sdtEndPr>
          <w:sdtContent>
            <w:p w:rsidR="0002545D" w:rsidRDefault="00360E1C">
              <w:r>
                <w:rPr>
                  <w:rStyle w:val="TextodoEspaoReservado"/>
                  <w:color w:val="000000"/>
                </w:rPr>
                <w:t>[Digite seu site]</w:t>
              </w:r>
            </w:p>
          </w:sdtContent>
        </w:sdt>
        <w:p w:rsidR="0002545D" w:rsidRDefault="00360E1C"/>
      </w:sdtContent>
    </w:sdt>
    <w:p w:rsidR="0002545D" w:rsidRDefault="00360E1C">
      <w:pPr>
        <w:pStyle w:val="TtulodeSeo"/>
      </w:pPr>
      <w:r>
        <w:t>Objetivos</w:t>
      </w:r>
    </w:p>
    <w:sdt>
      <w:sdtPr>
        <w:id w:val="1952284292"/>
        <w:placeholder>
          <w:docPart w:val="332EF1C6CCF448E9B8CEE7AF9EF792C9"/>
        </w:placeholder>
        <w:temporary/>
        <w:showingPlcHdr/>
      </w:sdtPr>
      <w:sdtEndPr/>
      <w:sdtContent>
        <w:p w:rsidR="0002545D" w:rsidRDefault="00360E1C">
          <w:r>
            <w:t>[Digite seus objetivos]</w:t>
          </w:r>
        </w:p>
      </w:sdtContent>
    </w:sdt>
    <w:p w:rsidR="0002545D" w:rsidRDefault="00360E1C">
      <w:pPr>
        <w:pStyle w:val="TtulodeSeo"/>
      </w:pPr>
      <w:r>
        <w:t>Educação</w:t>
      </w:r>
    </w:p>
    <w:sdt>
      <w:sdtPr>
        <w:id w:val="1655876931"/>
        <w:placeholder>
          <w:docPart w:val="370CE8C8B27B4209AA1F1E0597583FB1"/>
        </w:placeholder>
        <w:temporary/>
        <w:showingPlcHdr/>
      </w:sdtPr>
      <w:sdtEndPr/>
      <w:sdtContent>
        <w:p w:rsidR="0002545D" w:rsidRDefault="00360E1C">
          <w:pPr>
            <w:pStyle w:val="Subseo"/>
          </w:pPr>
          <w:r>
            <w:t xml:space="preserve">[Digite o nome da sua </w:t>
          </w:r>
          <w:r>
            <w:t>escola]</w:t>
          </w:r>
        </w:p>
      </w:sdtContent>
    </w:sdt>
    <w:p w:rsidR="0002545D" w:rsidRDefault="00360E1C">
      <w:pPr>
        <w:rPr>
          <w:rStyle w:val="nfaseIntensa"/>
        </w:rPr>
      </w:pPr>
      <w:sdt>
        <w:sdtPr>
          <w:rPr>
            <w:b/>
            <w:bCs/>
            <w:i/>
            <w:iCs/>
            <w:color w:val="D1282E" w:themeColor="text2"/>
          </w:rPr>
          <w:id w:val="1212621749"/>
          <w:placeholder>
            <w:docPart w:val="C7D9D60CDC4D43AB92868CA2DA51039D"/>
          </w:placeholder>
          <w:temporary/>
          <w:showingPlcHdr/>
        </w:sdtPr>
        <w:sdtEndPr/>
        <w:sdtContent>
          <w:r>
            <w:t>[Digite a data de conclusão]</w:t>
          </w:r>
        </w:sdtContent>
      </w:sdt>
      <w:r>
        <w:t xml:space="preserve">  </w:t>
      </w:r>
      <w:sdt>
        <w:sdtPr>
          <w:id w:val="-1988312284"/>
          <w:placeholder>
            <w:docPart w:val="6FAB1291CECE4309A63767F9D7765241"/>
          </w:placeholder>
          <w:temporary/>
          <w:showingPlcHdr/>
        </w:sdtPr>
        <w:sdtEndPr>
          <w:rPr>
            <w:rStyle w:val="nfaseIntensa"/>
            <w:b/>
            <w:bCs/>
            <w:i/>
            <w:iCs/>
            <w:color w:val="D1282E" w:themeColor="text2"/>
          </w:rPr>
        </w:sdtEndPr>
        <w:sdtContent>
          <w:r>
            <w:rPr>
              <w:rStyle w:val="nfaseIntensa"/>
            </w:rPr>
            <w:t>[Digite o diploma]</w:t>
          </w:r>
        </w:sdtContent>
      </w:sdt>
    </w:p>
    <w:sdt>
      <w:sdtPr>
        <w:id w:val="208384134"/>
        <w:placeholder>
          <w:docPart w:val="888A0536784F4DBE91E2E25297BF7782"/>
        </w:placeholder>
        <w:temporary/>
        <w:showingPlcHdr/>
        <w:text/>
      </w:sdtPr>
      <w:sdtEndPr/>
      <w:sdtContent>
        <w:p w:rsidR="0002545D" w:rsidRDefault="00360E1C">
          <w:pPr>
            <w:pStyle w:val="PargrafodaLista"/>
            <w:numPr>
              <w:ilvl w:val="0"/>
              <w:numId w:val="4"/>
            </w:numPr>
            <w:ind w:hanging="288"/>
          </w:pPr>
          <w:r>
            <w:t>[Digite a lista de realizações]</w:t>
          </w:r>
        </w:p>
      </w:sdtContent>
    </w:sdt>
    <w:p w:rsidR="0002545D" w:rsidRDefault="00360E1C">
      <w:pPr>
        <w:pStyle w:val="TtulodeSeo"/>
      </w:pPr>
      <w:r>
        <w:t>Experiência</w:t>
      </w:r>
    </w:p>
    <w:p w:rsidR="0002545D" w:rsidRDefault="00360E1C">
      <w:pPr>
        <w:pStyle w:val="Subseo"/>
        <w:rPr>
          <w:vanish/>
          <w:specVanish/>
        </w:rPr>
      </w:pPr>
      <w:sdt>
        <w:sdtPr>
          <w:id w:val="-605802410"/>
          <w:placeholder>
            <w:docPart w:val="22D361228A6A44E8ABA5E9C99B7E3395"/>
          </w:placeholder>
          <w:temporary/>
          <w:showingPlcHdr/>
        </w:sdtPr>
        <w:sdtEndPr/>
        <w:sdtContent>
          <w:r>
            <w:t>[Digite o nome da empresa]</w:t>
          </w:r>
        </w:sdtContent>
      </w:sdt>
    </w:p>
    <w:p w:rsidR="0002545D" w:rsidRDefault="00360E1C">
      <w:pPr>
        <w:pStyle w:val="SemEspaamento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sdt>
        <w:sdtPr>
          <w:rPr>
            <w:rFonts w:asciiTheme="majorHAnsi" w:eastAsiaTheme="majorEastAsia" w:hAnsiTheme="majorHAnsi" w:cstheme="majorBidi"/>
            <w:color w:val="7A7A7A" w:themeColor="accent1"/>
            <w:sz w:val="26"/>
            <w:szCs w:val="26"/>
          </w:rPr>
          <w:id w:val="-1663929623"/>
          <w:placeholder>
            <w:docPart w:val="97865961FF4C475F9C2C4758E91855FC"/>
          </w:placeholder>
          <w:temporary/>
          <w:showingPlcHdr/>
        </w:sdtPr>
        <w:sdtEndPr/>
        <w:sdtContent>
          <w:r>
            <w:rPr>
              <w:rFonts w:asciiTheme="majorHAnsi" w:eastAsiaTheme="majorEastAsia" w:hAnsiTheme="majorHAnsi" w:cstheme="majorBidi"/>
              <w:color w:val="7A7A7A" w:themeColor="accent1"/>
              <w:sz w:val="26"/>
              <w:szCs w:val="26"/>
            </w:rPr>
            <w:t>[Digite o endereço da empresa]</w:t>
          </w:r>
        </w:sdtContent>
      </w:sdt>
    </w:p>
    <w:p w:rsidR="0002545D" w:rsidRDefault="00360E1C">
      <w:pPr>
        <w:rPr>
          <w:rStyle w:val="nfase"/>
        </w:rPr>
      </w:pPr>
      <w:sdt>
        <w:sdtPr>
          <w:rPr>
            <w:rStyle w:val="nfaseIntensa"/>
          </w:rPr>
          <w:id w:val="-1445996020"/>
          <w:placeholder>
            <w:docPart w:val="A9A0BFFDE1534BF2A7C3B1414F1E8A4E"/>
          </w:placeholder>
          <w:temporary/>
          <w:showingPlcHdr/>
        </w:sdtPr>
        <w:sdtEndPr>
          <w:rPr>
            <w:rStyle w:val="nfaseIntensa"/>
          </w:rPr>
        </w:sdtEndPr>
        <w:sdtContent>
          <w:r>
            <w:rPr>
              <w:rStyle w:val="nfaseIntensa"/>
            </w:rPr>
            <w:t>[Digite seu cargo]</w:t>
          </w:r>
        </w:sdtContent>
      </w:sdt>
      <w:r>
        <w:rPr>
          <w:rStyle w:val="nfaseIntensa"/>
        </w:rPr>
        <w:t xml:space="preserve"> </w:t>
      </w:r>
      <w:sdt>
        <w:sdtPr>
          <w:rPr>
            <w:rStyle w:val="nfase"/>
          </w:rPr>
          <w:id w:val="1853759523"/>
          <w:placeholder>
            <w:docPart w:val="96A19E2BAB74430782F674BFC86C9EA9"/>
          </w:placeholder>
          <w:temporary/>
          <w:showingPlcHdr/>
        </w:sdtPr>
        <w:sdtEndPr>
          <w:rPr>
            <w:rStyle w:val="nfase"/>
          </w:rPr>
        </w:sdtEndPr>
        <w:sdtContent>
          <w:r>
            <w:rPr>
              <w:rStyle w:val="nfase"/>
            </w:rPr>
            <w:t>[Digite a data de início]</w:t>
          </w:r>
        </w:sdtContent>
      </w:sdt>
      <w:r>
        <w:rPr>
          <w:rStyle w:val="nfase"/>
        </w:rPr>
        <w:t xml:space="preserve"> – </w:t>
      </w:r>
      <w:sdt>
        <w:sdtPr>
          <w:rPr>
            <w:rStyle w:val="nfase"/>
          </w:rPr>
          <w:id w:val="682789267"/>
          <w:placeholder>
            <w:docPart w:val="F9013AD02B6644A4B177AD8825250190"/>
          </w:placeholder>
          <w:temporary/>
          <w:showingPlcHdr/>
        </w:sdtPr>
        <w:sdtEndPr>
          <w:rPr>
            <w:rStyle w:val="nfase"/>
          </w:rPr>
        </w:sdtEndPr>
        <w:sdtContent>
          <w:r>
            <w:rPr>
              <w:rStyle w:val="nfase"/>
            </w:rPr>
            <w:t>[Digite a data de término]</w:t>
          </w:r>
        </w:sdtContent>
      </w:sdt>
    </w:p>
    <w:sdt>
      <w:sdtPr>
        <w:id w:val="685182028"/>
        <w:placeholder>
          <w:docPart w:val="49DEE01CB62640A591A6D0618E9BCB5F"/>
        </w:placeholder>
        <w:temporary/>
        <w:showingPlcHdr/>
      </w:sdtPr>
      <w:sdtEndPr/>
      <w:sdtContent>
        <w:p w:rsidR="0002545D" w:rsidRDefault="00360E1C">
          <w:r>
            <w:t>[Digite as responsabilidades do cargo]</w:t>
          </w:r>
        </w:p>
      </w:sdtContent>
    </w:sdt>
    <w:p w:rsidR="0002545D" w:rsidRDefault="00360E1C">
      <w:pPr>
        <w:pStyle w:val="TtulodeSeo"/>
      </w:pPr>
      <w:r>
        <w:t>Habilidades</w:t>
      </w:r>
    </w:p>
    <w:sdt>
      <w:sdtPr>
        <w:id w:val="1021907778"/>
        <w:placeholder>
          <w:docPart w:val="A039019EDDB7463DBE8488027F7E18E9"/>
        </w:placeholder>
        <w:temporary/>
        <w:showingPlcHdr/>
      </w:sdtPr>
      <w:sdtEndPr/>
      <w:sdtContent>
        <w:p w:rsidR="0002545D" w:rsidRDefault="00360E1C">
          <w:pPr>
            <w:pStyle w:val="PargrafodaLista"/>
            <w:numPr>
              <w:ilvl w:val="0"/>
              <w:numId w:val="4"/>
            </w:numPr>
            <w:ind w:hanging="288"/>
          </w:pPr>
          <w:r>
            <w:t>[Digite a lista de habilidades]</w:t>
          </w:r>
        </w:p>
      </w:sdtContent>
    </w:sdt>
    <w:p w:rsidR="0002545D" w:rsidRDefault="0002545D">
      <w:pPr>
        <w:spacing w:line="276" w:lineRule="auto"/>
      </w:pPr>
    </w:p>
    <w:sectPr w:rsidR="0002545D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E1C" w:rsidRDefault="00360E1C">
      <w:pPr>
        <w:spacing w:after="0" w:line="240" w:lineRule="auto"/>
      </w:pPr>
      <w:r>
        <w:separator/>
      </w:r>
    </w:p>
  </w:endnote>
  <w:endnote w:type="continuationSeparator" w:id="0">
    <w:p w:rsidR="00360E1C" w:rsidRDefault="0036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45D" w:rsidRDefault="00360E1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1A89572"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0F78710"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DD9BC73"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02545D" w:rsidRDefault="00360E1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545D" w:rsidRDefault="00360E1C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02545D" w:rsidRDefault="00360E1C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E1C" w:rsidRDefault="00360E1C">
      <w:pPr>
        <w:spacing w:after="0" w:line="240" w:lineRule="auto"/>
      </w:pPr>
      <w:r>
        <w:separator/>
      </w:r>
    </w:p>
  </w:footnote>
  <w:footnote w:type="continuationSeparator" w:id="0">
    <w:p w:rsidR="00360E1C" w:rsidRDefault="00360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45D" w:rsidRDefault="00360E1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B83447C" id="Retâ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BkP9FN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3554932"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F4CCF50"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02545D" w:rsidRDefault="0002545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F7"/>
    <w:rsid w:val="0002545D"/>
    <w:rsid w:val="00360E1C"/>
    <w:rsid w:val="0052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B69544-0362-4979-9A14-D0A6269C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B8509B1B89477AA8672FD8DD83B9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52237F-71ED-43C3-B713-0E47A38BFBAD}"/>
      </w:docPartPr>
      <w:docPartBody>
        <w:p w:rsidR="00000000" w:rsidRDefault="00C05D53">
          <w:pPr>
            <w:pStyle w:val="8CB8509B1B89477AA8672FD8DD83B9C9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772951C691E44C02ADF7055734AE91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15C4B4-20C4-4D41-A0B3-5E9445B649E6}"/>
      </w:docPartPr>
      <w:docPartBody>
        <w:p w:rsidR="00000000" w:rsidRDefault="00C05D53">
          <w:pPr>
            <w:pStyle w:val="772951C691E44C02ADF7055734AE91B8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F06E1B366974425DA3FD6E69751B3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062982-573B-4845-AB9E-2D0591F3FD0F}"/>
      </w:docPartPr>
      <w:docPartBody>
        <w:p w:rsidR="00000000" w:rsidRDefault="00C05D53">
          <w:pPr>
            <w:pStyle w:val="F06E1B366974425DA3FD6E69751B3471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2FB36149EC2344DB80856E2A5E1133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BDCDD5-8EA0-4DFF-BB99-9FC30CAF83CC}"/>
      </w:docPartPr>
      <w:docPartBody>
        <w:p w:rsidR="00000000" w:rsidRDefault="00C05D53">
          <w:pPr>
            <w:pStyle w:val="2FB36149EC2344DB80856E2A5E113327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C1B8E3D137104E9AA3AAE6FCA32A86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C6905-1BEF-4D0A-82FE-A0D1612F8A98}"/>
      </w:docPartPr>
      <w:docPartBody>
        <w:p w:rsidR="00000000" w:rsidRDefault="00C05D53">
          <w:pPr>
            <w:pStyle w:val="C1B8E3D137104E9AA3AAE6FCA32A8697"/>
          </w:pPr>
          <w:r>
            <w:rPr>
              <w:rStyle w:val="TextodoEspaoReservado"/>
              <w:color w:val="000000"/>
            </w:rPr>
            <w:t>[Digite seu telefone]</w:t>
          </w:r>
        </w:p>
      </w:docPartBody>
    </w:docPart>
    <w:docPart>
      <w:docPartPr>
        <w:name w:val="0036F840A0384360A71F8D737E9C20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35C6B-7501-4B39-88A7-7648D49102A1}"/>
      </w:docPartPr>
      <w:docPartBody>
        <w:p w:rsidR="00000000" w:rsidRDefault="00C05D53">
          <w:pPr>
            <w:pStyle w:val="0036F840A0384360A71F8D737E9C204E"/>
          </w:pPr>
          <w:r>
            <w:rPr>
              <w:rStyle w:val="TextodoEspaoReservado"/>
              <w:color w:val="000000"/>
            </w:rPr>
            <w:t>[Digite seu site]</w:t>
          </w:r>
        </w:p>
      </w:docPartBody>
    </w:docPart>
    <w:docPart>
      <w:docPartPr>
        <w:name w:val="332EF1C6CCF448E9B8CEE7AF9EF792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43B2AD-29F7-498D-B32A-9B54B798833B}"/>
      </w:docPartPr>
      <w:docPartBody>
        <w:p w:rsidR="00000000" w:rsidRDefault="00C05D53">
          <w:pPr>
            <w:pStyle w:val="332EF1C6CCF448E9B8CEE7AF9EF792C9"/>
          </w:pPr>
          <w:r>
            <w:t>[Digite seus objetivos]</w:t>
          </w:r>
        </w:p>
      </w:docPartBody>
    </w:docPart>
    <w:docPart>
      <w:docPartPr>
        <w:name w:val="370CE8C8B27B4209AA1F1E0597583F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46EBC3-3315-4F7F-938E-71E05DAE0F62}"/>
      </w:docPartPr>
      <w:docPartBody>
        <w:p w:rsidR="00000000" w:rsidRDefault="00C05D53">
          <w:pPr>
            <w:pStyle w:val="370CE8C8B27B4209AA1F1E0597583FB1"/>
          </w:pPr>
          <w:r>
            <w:t>[Digite o nome da sua escola]</w:t>
          </w:r>
        </w:p>
      </w:docPartBody>
    </w:docPart>
    <w:docPart>
      <w:docPartPr>
        <w:name w:val="C7D9D60CDC4D43AB92868CA2DA5103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64D4BC-0CE8-4DA6-9B15-F8F0360834BA}"/>
      </w:docPartPr>
      <w:docPartBody>
        <w:p w:rsidR="00000000" w:rsidRDefault="00C05D53">
          <w:pPr>
            <w:pStyle w:val="C7D9D60CDC4D43AB92868CA2DA51039D"/>
          </w:pPr>
          <w:r>
            <w:t>[Digite a data de conclusão]</w:t>
          </w:r>
        </w:p>
      </w:docPartBody>
    </w:docPart>
    <w:docPart>
      <w:docPartPr>
        <w:name w:val="6FAB1291CECE4309A63767F9D77652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0E063B-15C0-4276-9739-F455AF5D2E46}"/>
      </w:docPartPr>
      <w:docPartBody>
        <w:p w:rsidR="00000000" w:rsidRDefault="00C05D53">
          <w:pPr>
            <w:pStyle w:val="6FAB1291CECE4309A63767F9D7765241"/>
          </w:pPr>
          <w:r>
            <w:rPr>
              <w:rStyle w:val="nfaseIntensa"/>
            </w:rPr>
            <w:t>[Digite o diploma]</w:t>
          </w:r>
        </w:p>
      </w:docPartBody>
    </w:docPart>
    <w:docPart>
      <w:docPartPr>
        <w:name w:val="888A0536784F4DBE91E2E25297BF77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3676E-9706-4F30-AEB1-A0FDCF1EFA16}"/>
      </w:docPartPr>
      <w:docPartBody>
        <w:p w:rsidR="00000000" w:rsidRDefault="00C05D53">
          <w:pPr>
            <w:pStyle w:val="888A0536784F4DBE91E2E25297BF7782"/>
          </w:pPr>
          <w:r>
            <w:t>[Digite a lista de realizações]</w:t>
          </w:r>
        </w:p>
      </w:docPartBody>
    </w:docPart>
    <w:docPart>
      <w:docPartPr>
        <w:name w:val="22D361228A6A44E8ABA5E9C99B7E33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0685EA-FCC9-4941-82CA-6869026B635C}"/>
      </w:docPartPr>
      <w:docPartBody>
        <w:p w:rsidR="00000000" w:rsidRDefault="00C05D53">
          <w:pPr>
            <w:pStyle w:val="22D361228A6A44E8ABA5E9C99B7E3395"/>
          </w:pPr>
          <w:r>
            <w:t>[Digite o nome da empresa]</w:t>
          </w:r>
        </w:p>
      </w:docPartBody>
    </w:docPart>
    <w:docPart>
      <w:docPartPr>
        <w:name w:val="97865961FF4C475F9C2C4758E91855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28F54F-D7C3-4A10-BF9F-95528A337092}"/>
      </w:docPartPr>
      <w:docPartBody>
        <w:p w:rsidR="00000000" w:rsidRDefault="00C05D53">
          <w:pPr>
            <w:pStyle w:val="97865961FF4C475F9C2C4758E91855F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6"/>
              <w:szCs w:val="26"/>
            </w:rPr>
            <w:t>[Digite o endereço da empresa]</w:t>
          </w:r>
        </w:p>
      </w:docPartBody>
    </w:docPart>
    <w:docPart>
      <w:docPartPr>
        <w:name w:val="A9A0BFFDE1534BF2A7C3B1414F1E8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31BF64-2065-40BF-9F1C-F7ECD75A04AF}"/>
      </w:docPartPr>
      <w:docPartBody>
        <w:p w:rsidR="00000000" w:rsidRDefault="00C05D53">
          <w:pPr>
            <w:pStyle w:val="A9A0BFFDE1534BF2A7C3B1414F1E8A4E"/>
          </w:pPr>
          <w:r>
            <w:rPr>
              <w:rStyle w:val="nfaseIntensa"/>
            </w:rPr>
            <w:t>[Digite seu cargo]</w:t>
          </w:r>
        </w:p>
      </w:docPartBody>
    </w:docPart>
    <w:docPart>
      <w:docPartPr>
        <w:name w:val="96A19E2BAB74430782F674BFC86C9E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CD77A1-35A6-4A99-8FD6-BD19340C30E9}"/>
      </w:docPartPr>
      <w:docPartBody>
        <w:p w:rsidR="00000000" w:rsidRDefault="00C05D53">
          <w:pPr>
            <w:pStyle w:val="96A19E2BAB74430782F674BFC86C9EA9"/>
          </w:pPr>
          <w:r>
            <w:rPr>
              <w:rStyle w:val="nfase"/>
            </w:rPr>
            <w:t xml:space="preserve">[Digite a </w:t>
          </w:r>
          <w:r>
            <w:rPr>
              <w:rStyle w:val="nfase"/>
            </w:rPr>
            <w:t>data de início]</w:t>
          </w:r>
        </w:p>
      </w:docPartBody>
    </w:docPart>
    <w:docPart>
      <w:docPartPr>
        <w:name w:val="F9013AD02B6644A4B177AD88252501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F9D3FC-E96F-4A09-90F0-AE908E47113E}"/>
      </w:docPartPr>
      <w:docPartBody>
        <w:p w:rsidR="00000000" w:rsidRDefault="00C05D53">
          <w:pPr>
            <w:pStyle w:val="F9013AD02B6644A4B177AD8825250190"/>
          </w:pPr>
          <w:r>
            <w:rPr>
              <w:rStyle w:val="nfase"/>
            </w:rPr>
            <w:t>[Digite a data de término]</w:t>
          </w:r>
        </w:p>
      </w:docPartBody>
    </w:docPart>
    <w:docPart>
      <w:docPartPr>
        <w:name w:val="49DEE01CB62640A591A6D0618E9BCB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5CAADC-2767-4E04-9072-4C7C1EC60042}"/>
      </w:docPartPr>
      <w:docPartBody>
        <w:p w:rsidR="00000000" w:rsidRDefault="00C05D53">
          <w:pPr>
            <w:pStyle w:val="49DEE01CB62640A591A6D0618E9BCB5F"/>
          </w:pPr>
          <w:r>
            <w:t>[Digite as responsabilidades do cargo]</w:t>
          </w:r>
        </w:p>
      </w:docPartBody>
    </w:docPart>
    <w:docPart>
      <w:docPartPr>
        <w:name w:val="A039019EDDB7463DBE8488027F7E18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94AFC9-0AC5-4107-9D97-68269FE747A6}"/>
      </w:docPartPr>
      <w:docPartBody>
        <w:p w:rsidR="00000000" w:rsidRDefault="00C05D53">
          <w:pPr>
            <w:pStyle w:val="A039019EDDB7463DBE8488027F7E18E9"/>
          </w:pPr>
          <w:r>
            <w:t>[Digite a lista de habilidades]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53"/>
    <w:rsid w:val="00C0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8CB8509B1B89477AA8672FD8DD83B9C9">
    <w:name w:val="8CB8509B1B89477AA8672FD8DD83B9C9"/>
  </w:style>
  <w:style w:type="paragraph" w:customStyle="1" w:styleId="772951C691E44C02ADF7055734AE91B8">
    <w:name w:val="772951C691E44C02ADF7055734AE91B8"/>
  </w:style>
  <w:style w:type="paragraph" w:customStyle="1" w:styleId="F06E1B366974425DA3FD6E69751B3471">
    <w:name w:val="F06E1B366974425DA3FD6E69751B3471"/>
  </w:style>
  <w:style w:type="paragraph" w:customStyle="1" w:styleId="2FB36149EC2344DB80856E2A5E113327">
    <w:name w:val="2FB36149EC2344DB80856E2A5E113327"/>
  </w:style>
  <w:style w:type="paragraph" w:customStyle="1" w:styleId="C1B8E3D137104E9AA3AAE6FCA32A8697">
    <w:name w:val="C1B8E3D137104E9AA3AAE6FCA32A8697"/>
  </w:style>
  <w:style w:type="paragraph" w:customStyle="1" w:styleId="0036F840A0384360A71F8D737E9C204E">
    <w:name w:val="0036F840A0384360A71F8D737E9C204E"/>
  </w:style>
  <w:style w:type="paragraph" w:customStyle="1" w:styleId="332EF1C6CCF448E9B8CEE7AF9EF792C9">
    <w:name w:val="332EF1C6CCF448E9B8CEE7AF9EF792C9"/>
  </w:style>
  <w:style w:type="paragraph" w:customStyle="1" w:styleId="370CE8C8B27B4209AA1F1E0597583FB1">
    <w:name w:val="370CE8C8B27B4209AA1F1E0597583FB1"/>
  </w:style>
  <w:style w:type="paragraph" w:customStyle="1" w:styleId="C7D9D60CDC4D43AB92868CA2DA51039D">
    <w:name w:val="C7D9D60CDC4D43AB92868CA2DA51039D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paragraph" w:customStyle="1" w:styleId="6FAB1291CECE4309A63767F9D7765241">
    <w:name w:val="6FAB1291CECE4309A63767F9D7765241"/>
  </w:style>
  <w:style w:type="paragraph" w:customStyle="1" w:styleId="888A0536784F4DBE91E2E25297BF7782">
    <w:name w:val="888A0536784F4DBE91E2E25297BF7782"/>
  </w:style>
  <w:style w:type="paragraph" w:customStyle="1" w:styleId="22D361228A6A44E8ABA5E9C99B7E3395">
    <w:name w:val="22D361228A6A44E8ABA5E9C99B7E3395"/>
  </w:style>
  <w:style w:type="paragraph" w:customStyle="1" w:styleId="97865961FF4C475F9C2C4758E91855FC">
    <w:name w:val="97865961FF4C475F9C2C4758E91855FC"/>
  </w:style>
  <w:style w:type="paragraph" w:customStyle="1" w:styleId="A9A0BFFDE1534BF2A7C3B1414F1E8A4E">
    <w:name w:val="A9A0BFFDE1534BF2A7C3B1414F1E8A4E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96A19E2BAB74430782F674BFC86C9EA9">
    <w:name w:val="96A19E2BAB74430782F674BFC86C9EA9"/>
  </w:style>
  <w:style w:type="paragraph" w:customStyle="1" w:styleId="F9013AD02B6644A4B177AD8825250190">
    <w:name w:val="F9013AD02B6644A4B177AD8825250190"/>
  </w:style>
  <w:style w:type="paragraph" w:customStyle="1" w:styleId="49DEE01CB62640A591A6D0618E9BCB5F">
    <w:name w:val="49DEE01CB62640A591A6D0618E9BCB5F"/>
  </w:style>
  <w:style w:type="paragraph" w:customStyle="1" w:styleId="A039019EDDB7463DBE8488027F7E18E9">
    <w:name w:val="A039019EDDB7463DBE8488027F7E18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4ED1A80-12A1-4A64-B8D3-85A3C67C0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0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Silva</dc:creator>
  <cp:lastModifiedBy>Max Silva</cp:lastModifiedBy>
  <cp:revision>1</cp:revision>
  <dcterms:created xsi:type="dcterms:W3CDTF">2015-12-01T23:06:00Z</dcterms:created>
  <dcterms:modified xsi:type="dcterms:W3CDTF">2015-12-01T23:06:00Z</dcterms:modified>
</cp:coreProperties>
</file>